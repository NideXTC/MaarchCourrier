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3662" w:rsidRPr="00C43567" w:rsidRDefault="00590ABD" w:rsidP="00964E84">
      <w:r>
        <w:rPr>
          <w:noProof/>
          <w:lang w:eastAsia="fr-FR"/>
        </w:rPr>
        <w:drawing>
          <wp:inline distT="0" distB="0" distL="0" distR="0">
            <wp:extent cx="5763260" cy="11620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62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proofErr w:type="spellStart"/>
      <w:r w:rsidR="00A53D3D">
        <w:rPr>
          <w:b/>
          <w:lang w:val="en-US"/>
        </w:rPr>
        <w:t>contact.title</w:t>
      </w:r>
      <w:proofErr w:type="spellEnd"/>
      <w:r w:rsidRPr="00964E84">
        <w:rPr>
          <w:b/>
          <w:lang w:val="en-US"/>
        </w:rPr>
        <w:t>] [</w:t>
      </w:r>
      <w:proofErr w:type="spellStart"/>
      <w:r w:rsidR="00A53D3D">
        <w:rPr>
          <w:b/>
          <w:lang w:val="en-US"/>
        </w:rPr>
        <w:t>contact.firstname</w:t>
      </w:r>
      <w:proofErr w:type="spellEnd"/>
      <w:r w:rsidRPr="00964E84">
        <w:rPr>
          <w:b/>
          <w:lang w:val="en-US"/>
        </w:rPr>
        <w:t>] [</w:t>
      </w:r>
      <w:proofErr w:type="spellStart"/>
      <w:r w:rsidR="00A53D3D">
        <w:rPr>
          <w:b/>
          <w:lang w:val="en-US"/>
        </w:rPr>
        <w:t>contact.lastname</w:t>
      </w:r>
      <w:proofErr w:type="spellEnd"/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proofErr w:type="spellStart"/>
      <w:r w:rsidR="00A53D3D">
        <w:rPr>
          <w:b/>
          <w:lang w:val="en-US"/>
        </w:rPr>
        <w:t>contact.society</w:t>
      </w:r>
      <w:proofErr w:type="spellEnd"/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proofErr w:type="spellStart"/>
      <w:r w:rsidR="00A53D3D">
        <w:rPr>
          <w:b/>
          <w:lang w:val="en-US"/>
        </w:rPr>
        <w:t>contact.address_num</w:t>
      </w:r>
      <w:proofErr w:type="spellEnd"/>
      <w:r w:rsidRPr="00964E84">
        <w:rPr>
          <w:b/>
          <w:lang w:val="en-US"/>
        </w:rPr>
        <w:t>] [</w:t>
      </w:r>
      <w:proofErr w:type="spellStart"/>
      <w:r w:rsidR="00A53D3D">
        <w:rPr>
          <w:b/>
          <w:lang w:val="en-US"/>
        </w:rPr>
        <w:t>contact.address</w:t>
      </w:r>
      <w:r w:rsidRPr="00964E84">
        <w:rPr>
          <w:b/>
          <w:lang w:val="en-US"/>
        </w:rPr>
        <w:t>_</w:t>
      </w:r>
      <w:r w:rsidR="00A53D3D">
        <w:rPr>
          <w:b/>
          <w:lang w:val="en-US"/>
        </w:rPr>
        <w:t>street</w:t>
      </w:r>
      <w:proofErr w:type="spellEnd"/>
      <w:r w:rsidRPr="00964E84">
        <w:rPr>
          <w:b/>
          <w:lang w:val="en-US"/>
        </w:rPr>
        <w:t>]</w:t>
      </w:r>
    </w:p>
    <w:p w:rsidR="00964E84" w:rsidRPr="00964E84" w:rsidRDefault="00964E84" w:rsidP="00ED1237">
      <w:pPr>
        <w:jc w:val="right"/>
        <w:rPr>
          <w:b/>
          <w:lang w:val="en-US"/>
        </w:rPr>
      </w:pPr>
      <w:r w:rsidRPr="00964E84">
        <w:rPr>
          <w:b/>
          <w:lang w:val="en-US"/>
        </w:rPr>
        <w:t>[</w:t>
      </w:r>
      <w:proofErr w:type="spellStart"/>
      <w:r w:rsidR="00A53D3D">
        <w:rPr>
          <w:b/>
          <w:lang w:val="en-US"/>
        </w:rPr>
        <w:t>contact.address_postal_code</w:t>
      </w:r>
      <w:proofErr w:type="spellEnd"/>
      <w:r w:rsidRPr="00964E84">
        <w:rPr>
          <w:b/>
          <w:lang w:val="en-US"/>
        </w:rPr>
        <w:t>] [</w:t>
      </w:r>
      <w:proofErr w:type="spellStart"/>
      <w:r w:rsidR="00A53D3D">
        <w:rPr>
          <w:b/>
          <w:lang w:val="en-US"/>
        </w:rPr>
        <w:t>contact.address_town</w:t>
      </w:r>
      <w:proofErr w:type="spellEnd"/>
      <w:r w:rsidRPr="00964E84">
        <w:rPr>
          <w:b/>
          <w:lang w:val="en-US"/>
        </w:rPr>
        <w:t>]</w:t>
      </w:r>
    </w:p>
    <w:p w:rsidR="008E01FD" w:rsidRPr="00964E84" w:rsidRDefault="008E01FD" w:rsidP="00ED1237">
      <w:pPr>
        <w:rPr>
          <w:lang w:val="en-US"/>
        </w:rPr>
      </w:pPr>
    </w:p>
    <w:p w:rsidR="008E01FD" w:rsidRDefault="008E01FD" w:rsidP="00964E84">
      <w:pPr>
        <w:rPr>
          <w:lang w:val="en-US"/>
        </w:rPr>
      </w:pPr>
    </w:p>
    <w:p w:rsidR="009A5E8A" w:rsidRDefault="009A5E8A" w:rsidP="00964E84">
      <w:pPr>
        <w:rPr>
          <w:lang w:val="en-US"/>
        </w:rPr>
      </w:pPr>
    </w:p>
    <w:p w:rsidR="00ED1237" w:rsidRPr="00A53D3D" w:rsidRDefault="00ED1237" w:rsidP="00ED1237">
      <w:r w:rsidRPr="00A53D3D">
        <w:t>[</w:t>
      </w:r>
      <w:proofErr w:type="spellStart"/>
      <w:r w:rsidR="00A53D3D" w:rsidRPr="00A53D3D">
        <w:t>res_letterbox.destination</w:t>
      </w:r>
      <w:proofErr w:type="spellEnd"/>
      <w:r w:rsidRPr="00A53D3D">
        <w:t>]</w:t>
      </w:r>
    </w:p>
    <w:p w:rsidR="00ED1237" w:rsidRPr="00A53D3D" w:rsidRDefault="00ED1237" w:rsidP="00ED1237">
      <w:r w:rsidRPr="00A53D3D">
        <w:rPr>
          <w:u w:val="single"/>
        </w:rPr>
        <w:t>Affaire suivie par</w:t>
      </w:r>
      <w:r w:rsidRPr="00A53D3D">
        <w:t xml:space="preserve"> : [</w:t>
      </w:r>
      <w:proofErr w:type="spellStart"/>
      <w:r w:rsidR="00A53D3D" w:rsidRPr="00A53D3D">
        <w:t>user.</w:t>
      </w:r>
      <w:r w:rsidR="00A53D3D">
        <w:t>firstname</w:t>
      </w:r>
      <w:proofErr w:type="spellEnd"/>
      <w:r w:rsidRPr="00A53D3D">
        <w:t>] [</w:t>
      </w:r>
      <w:proofErr w:type="spellStart"/>
      <w:r w:rsidR="00A53D3D">
        <w:t>user.lastname</w:t>
      </w:r>
      <w:proofErr w:type="spellEnd"/>
      <w:r w:rsidRPr="00A53D3D">
        <w:t>]</w:t>
      </w:r>
    </w:p>
    <w:p w:rsidR="009A5E8A" w:rsidRPr="00A53D3D" w:rsidRDefault="00D66A1A" w:rsidP="00964E84">
      <w:pPr>
        <w:rPr>
          <w:lang w:eastAsia="fr-FR"/>
        </w:rPr>
      </w:pPr>
      <w:r w:rsidRPr="00A53D3D">
        <w:br/>
      </w:r>
      <w:r w:rsidRPr="00A53D3D">
        <w:rPr>
          <w:u w:val="single"/>
          <w:lang w:eastAsia="fr-FR"/>
        </w:rPr>
        <w:t>Objet</w:t>
      </w:r>
      <w:r w:rsidRPr="00A53D3D">
        <w:rPr>
          <w:lang w:eastAsia="fr-FR"/>
        </w:rPr>
        <w:t xml:space="preserve"> : </w:t>
      </w:r>
      <w:r w:rsidR="00ED1237" w:rsidRPr="00A53D3D">
        <w:rPr>
          <w:lang w:eastAsia="fr-FR"/>
        </w:rPr>
        <w:t>[</w:t>
      </w:r>
      <w:proofErr w:type="spellStart"/>
      <w:r w:rsidR="00A53D3D">
        <w:rPr>
          <w:lang w:eastAsia="fr-FR"/>
        </w:rPr>
        <w:t>res_letterbox.subject</w:t>
      </w:r>
      <w:proofErr w:type="spellEnd"/>
      <w:r w:rsidR="00ED1237" w:rsidRPr="00A53D3D">
        <w:rPr>
          <w:lang w:eastAsia="fr-FR"/>
        </w:rPr>
        <w:t>]</w:t>
      </w:r>
    </w:p>
    <w:p w:rsidR="00D66A1A" w:rsidRPr="00ED1237" w:rsidRDefault="00D66A1A" w:rsidP="00964E84">
      <w:pPr>
        <w:rPr>
          <w:lang w:val="en-US"/>
        </w:rPr>
      </w:pPr>
      <w:r w:rsidRPr="00A53D3D">
        <w:rPr>
          <w:sz w:val="22"/>
          <w:lang w:eastAsia="fr-FR"/>
        </w:rPr>
        <w:br/>
      </w:r>
      <w:r w:rsidR="00ED1237" w:rsidRPr="00A53D3D">
        <w:t>Maarch-les-Bains</w:t>
      </w:r>
      <w:r w:rsidRPr="00A53D3D">
        <w:t xml:space="preserve">, le </w:t>
      </w:r>
      <w:r w:rsidR="007D521B">
        <w:fldChar w:fldCharType="begin"/>
      </w:r>
      <w:r w:rsidR="00C43567">
        <w:instrText xml:space="preserve"> DATE  \@ "d MMMM yyyy"  \* MERGEFORMAT </w:instrText>
      </w:r>
      <w:r w:rsidR="007D521B">
        <w:fldChar w:fldCharType="separate"/>
      </w:r>
      <w:r w:rsidR="002D14CF">
        <w:rPr>
          <w:noProof/>
        </w:rPr>
        <w:t>14 mai 2012</w:t>
      </w:r>
      <w:r w:rsidR="007D521B">
        <w:fldChar w:fldCharType="end"/>
      </w:r>
    </w:p>
    <w:p w:rsidR="009A5E8A" w:rsidRPr="00A53D3D" w:rsidRDefault="009A5E8A" w:rsidP="00964E84">
      <w:pPr>
        <w:rPr>
          <w:lang w:val="en-US"/>
        </w:rPr>
      </w:pPr>
    </w:p>
    <w:p w:rsidR="009A5E8A" w:rsidRPr="00A53D3D" w:rsidRDefault="009A5E8A" w:rsidP="00964E84">
      <w:pPr>
        <w:rPr>
          <w:lang w:val="en-US"/>
        </w:rPr>
      </w:pPr>
    </w:p>
    <w:p w:rsidR="008E01FD" w:rsidRDefault="00A53D3D" w:rsidP="00964E84">
      <w:r>
        <w:t>[</w:t>
      </w:r>
      <w:proofErr w:type="spellStart"/>
      <w:r>
        <w:t>contact.title</w:t>
      </w:r>
      <w:proofErr w:type="spellEnd"/>
      <w:r>
        <w:t>]</w:t>
      </w:r>
      <w:r w:rsidR="008E01FD">
        <w:t xml:space="preserve"> </w:t>
      </w:r>
      <w:r w:rsidR="00ED1237">
        <w:t>[</w:t>
      </w:r>
      <w:proofErr w:type="spellStart"/>
      <w:r>
        <w:t>contact.lastname</w:t>
      </w:r>
      <w:proofErr w:type="spellEnd"/>
      <w:r w:rsidR="00ED1237">
        <w:t>]</w:t>
      </w:r>
      <w:r w:rsidR="008E01FD">
        <w:t xml:space="preserve">, </w:t>
      </w:r>
    </w:p>
    <w:p w:rsidR="00A019C1" w:rsidRDefault="00A019C1" w:rsidP="00964E84"/>
    <w:p w:rsidR="00A019C1" w:rsidRDefault="00ED1237" w:rsidP="00964E84">
      <w:r>
        <w:t>En réponse à votre courrier du [</w:t>
      </w:r>
      <w:r w:rsidR="005B2601">
        <w:t>res_letterbox</w:t>
      </w:r>
      <w:r>
        <w:t>.</w:t>
      </w:r>
      <w:r w:rsidR="005B2601">
        <w:t>doc_date</w:t>
      </w:r>
      <w:bookmarkStart w:id="0" w:name="_GoBack"/>
      <w:bookmarkEnd w:id="0"/>
      <w:r w:rsidR="002D14CF">
        <w:t>;frm=dd/mm/yyyy</w:t>
      </w:r>
      <w:r>
        <w:t>], n</w:t>
      </w:r>
      <w:r w:rsidR="00A019C1" w:rsidRPr="00A019C1">
        <w:t xml:space="preserve">ous vous prions de bien vouloir trouver </w:t>
      </w:r>
      <w:r>
        <w:t>la réponse à vos remarques</w:t>
      </w:r>
      <w:r w:rsidR="00A019C1">
        <w:t>.</w:t>
      </w:r>
    </w:p>
    <w:p w:rsidR="00ED1237" w:rsidRDefault="00ED1237" w:rsidP="00964E84">
      <w:r>
        <w:t>Nous sommes tout à fait d’accord avec vous pour …</w:t>
      </w:r>
    </w:p>
    <w:p w:rsidR="00ED1237" w:rsidRDefault="009A5E8A" w:rsidP="00964E84">
      <w:r>
        <w:t>(</w:t>
      </w:r>
      <w:proofErr w:type="gramStart"/>
      <w:r>
        <w:t>tapez</w:t>
      </w:r>
      <w:proofErr w:type="gramEnd"/>
      <w:r>
        <w:t xml:space="preserve"> votre texte ici…)</w:t>
      </w:r>
    </w:p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ED1237" w:rsidRDefault="00ED1237" w:rsidP="00964E84">
      <w:r>
        <w:t>Sachez que la ville de Maarch-les-Bains met tout en œuvre pour le bonheur de ses concitoyens.</w:t>
      </w:r>
    </w:p>
    <w:p w:rsidR="00C617CF" w:rsidRDefault="00C617CF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9A5E8A" w:rsidRDefault="009A5E8A" w:rsidP="00964E84"/>
    <w:p w:rsidR="00B9204E" w:rsidRDefault="009A5E8A" w:rsidP="00964E84">
      <w:r>
        <w:t xml:space="preserve">Veuillez agréer, </w:t>
      </w:r>
      <w:r w:rsidR="00CE6304">
        <w:t xml:space="preserve"> </w:t>
      </w:r>
      <w:r w:rsidR="00A53D3D">
        <w:t>[</w:t>
      </w:r>
      <w:proofErr w:type="spellStart"/>
      <w:r w:rsidR="00A53D3D">
        <w:t>contact.title</w:t>
      </w:r>
      <w:proofErr w:type="spellEnd"/>
      <w:r w:rsidR="00A53D3D">
        <w:t>]</w:t>
      </w:r>
      <w:r w:rsidR="00D72A72" w:rsidRPr="00D72A72">
        <w:t xml:space="preserve">, </w:t>
      </w:r>
      <w:r>
        <w:t xml:space="preserve">l’expression de </w:t>
      </w:r>
      <w:r w:rsidR="00D72A72" w:rsidRPr="00D72A72">
        <w:t>nos salutations distinguées.</w:t>
      </w:r>
    </w:p>
    <w:p w:rsidR="007A4C8D" w:rsidRDefault="007A4C8D" w:rsidP="00964E84"/>
    <w:p w:rsidR="00A019C1" w:rsidRDefault="00A019C1" w:rsidP="00964E84"/>
    <w:p w:rsidR="009A5E8A" w:rsidRDefault="009A5E8A" w:rsidP="00964E84"/>
    <w:p w:rsidR="009A5E8A" w:rsidRDefault="009A5E8A" w:rsidP="00964E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Maire de Maarch-les-Bains</w:t>
      </w:r>
    </w:p>
    <w:p w:rsidR="009A5E8A" w:rsidRPr="00D72A72" w:rsidRDefault="009A5E8A" w:rsidP="00964E8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130810</wp:posOffset>
            </wp:positionV>
            <wp:extent cx="1507490" cy="1224280"/>
            <wp:effectExtent l="19050" t="0" r="0" b="0"/>
            <wp:wrapNone/>
            <wp:docPr id="4" name="rg_hi" descr="http://t1.gstatic.com/images?q=tbn:ANd9GcReF2oo7DBJZyfgqNU4q2fS4bUiAeNwCuPEMF4QUEgdcx1yG6U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eF2oo7DBJZyfgqNU4q2fS4bUiAeNwCuPEMF4QUEgdcx1yG6U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C8D" w:rsidRPr="00A019C1" w:rsidRDefault="007A4C8D" w:rsidP="00964E84"/>
    <w:sectPr w:rsidR="007A4C8D" w:rsidRPr="00A019C1" w:rsidSect="00ED1237">
      <w:headerReference w:type="default" r:id="rId11"/>
      <w:footerReference w:type="default" r:id="rId12"/>
      <w:footnotePr>
        <w:pos w:val="beneathText"/>
      </w:footnotePr>
      <w:pgSz w:w="11905" w:h="16837"/>
      <w:pgMar w:top="1417" w:right="423" w:bottom="1417" w:left="426" w:header="708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926" w:rsidRDefault="00911926" w:rsidP="00964E84">
      <w:r>
        <w:separator/>
      </w:r>
    </w:p>
  </w:endnote>
  <w:endnote w:type="continuationSeparator" w:id="0">
    <w:p w:rsidR="00911926" w:rsidRDefault="00911926" w:rsidP="00964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9C1" w:rsidRPr="00DA6D20" w:rsidRDefault="009A5E8A" w:rsidP="009A5E8A">
    <w:pPr>
      <w:pStyle w:val="Pieddepage"/>
      <w:pBdr>
        <w:top w:val="single" w:sz="4" w:space="1" w:color="auto"/>
      </w:pBdr>
    </w:pPr>
    <w:r>
      <w:t>Ville de Maarch-les-</w:t>
    </w:r>
    <w:r w:rsidRPr="009A5E8A">
      <w:t>Bains</w:t>
    </w:r>
    <w:r>
      <w:tab/>
    </w:r>
    <w:r>
      <w:tab/>
    </w:r>
    <w:r>
      <w:tab/>
    </w:r>
    <w:r w:rsidR="00A019C1" w:rsidRPr="009A5E8A">
      <w:t>www</w:t>
    </w:r>
    <w:r w:rsidR="00A019C1">
      <w:t>.maarch.com</w:t>
    </w:r>
  </w:p>
  <w:p w:rsidR="00A019C1" w:rsidRPr="00231891" w:rsidRDefault="00A019C1" w:rsidP="00964E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926" w:rsidRDefault="00911926" w:rsidP="00964E84">
      <w:r>
        <w:separator/>
      </w:r>
    </w:p>
  </w:footnote>
  <w:footnote w:type="continuationSeparator" w:id="0">
    <w:p w:rsidR="00911926" w:rsidRDefault="00911926" w:rsidP="00964E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A1A" w:rsidRPr="00964E84" w:rsidRDefault="00964E84" w:rsidP="00ED1237">
    <w:pPr>
      <w:pStyle w:val="En-tte"/>
      <w:tabs>
        <w:tab w:val="clear" w:pos="9072"/>
        <w:tab w:val="right" w:pos="9639"/>
      </w:tabs>
      <w:ind w:right="426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noProof/>
        <w:sz w:val="24"/>
        <w:szCs w:val="24"/>
        <w:lang w:eastAsia="fr-FR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5330190</wp:posOffset>
          </wp:positionH>
          <wp:positionV relativeFrom="paragraph">
            <wp:posOffset>-76200</wp:posOffset>
          </wp:positionV>
          <wp:extent cx="1697990" cy="564515"/>
          <wp:effectExtent l="1905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645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64E84">
      <w:rPr>
        <w:rFonts w:ascii="Arial" w:hAnsi="Arial" w:cs="Arial"/>
        <w:sz w:val="24"/>
        <w:szCs w:val="24"/>
      </w:rPr>
      <w:t xml:space="preserve">Ville de </w:t>
    </w:r>
    <w:r w:rsidR="00ED1237">
      <w:rPr>
        <w:rFonts w:ascii="Arial" w:hAnsi="Arial" w:cs="Arial"/>
        <w:sz w:val="24"/>
        <w:szCs w:val="24"/>
      </w:rPr>
      <w:t>Maarch-les-Bains</w:t>
    </w:r>
  </w:p>
  <w:p w:rsidR="00964E84" w:rsidRPr="00964E84" w:rsidRDefault="00964E84" w:rsidP="00964E84">
    <w:pPr>
      <w:pStyle w:val="En-tte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sz w:val="24"/>
        <w:szCs w:val="24"/>
      </w:rPr>
      <w:t xml:space="preserve">Place </w:t>
    </w:r>
    <w:r w:rsidR="00ED1237">
      <w:rPr>
        <w:rFonts w:ascii="Arial" w:hAnsi="Arial" w:cs="Arial"/>
        <w:sz w:val="24"/>
        <w:szCs w:val="24"/>
      </w:rPr>
      <w:t>de la Liberté</w:t>
    </w:r>
    <w:r w:rsidRPr="00964E84">
      <w:rPr>
        <w:rFonts w:ascii="Arial" w:hAnsi="Arial" w:cs="Arial"/>
        <w:sz w:val="24"/>
        <w:szCs w:val="24"/>
      </w:rPr>
      <w:t xml:space="preserve"> </w:t>
    </w:r>
  </w:p>
  <w:p w:rsidR="00D66A1A" w:rsidRPr="00A53D3D" w:rsidRDefault="00ED1237" w:rsidP="00964E84">
    <w:pPr>
      <w:pStyle w:val="En-tte"/>
      <w:rPr>
        <w:rFonts w:ascii="Arial" w:hAnsi="Arial" w:cs="Arial"/>
        <w:sz w:val="24"/>
        <w:szCs w:val="24"/>
      </w:rPr>
    </w:pPr>
    <w:r w:rsidRPr="00A53D3D">
      <w:rPr>
        <w:rFonts w:ascii="Arial" w:hAnsi="Arial" w:cs="Arial"/>
        <w:sz w:val="24"/>
        <w:szCs w:val="24"/>
      </w:rPr>
      <w:t>067</w:t>
    </w:r>
    <w:r w:rsidR="00964E84" w:rsidRPr="00A53D3D">
      <w:rPr>
        <w:rFonts w:ascii="Arial" w:hAnsi="Arial" w:cs="Arial"/>
        <w:sz w:val="24"/>
        <w:szCs w:val="24"/>
      </w:rPr>
      <w:t xml:space="preserve">00 </w:t>
    </w:r>
    <w:r>
      <w:rPr>
        <w:rFonts w:ascii="Arial" w:hAnsi="Arial" w:cs="Arial"/>
        <w:sz w:val="24"/>
        <w:szCs w:val="24"/>
      </w:rPr>
      <w:t>Maarch-les-Bains</w:t>
    </w:r>
  </w:p>
  <w:p w:rsidR="00964E84" w:rsidRPr="00964E84" w:rsidRDefault="000304DA" w:rsidP="00964E84">
    <w:pPr>
      <w:pStyle w:val="En-tte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Tél : 01 47 24 51 59</w:t>
    </w:r>
  </w:p>
  <w:p w:rsidR="00ED1237" w:rsidRDefault="00964E84" w:rsidP="00ED1237">
    <w:pPr>
      <w:pStyle w:val="En-tte"/>
      <w:rPr>
        <w:rFonts w:ascii="Arial" w:hAnsi="Arial" w:cs="Arial"/>
        <w:sz w:val="16"/>
        <w:szCs w:val="16"/>
      </w:rPr>
    </w:pPr>
    <w:r w:rsidRPr="00964E84">
      <w:rPr>
        <w:rFonts w:ascii="Arial" w:hAnsi="Arial" w:cs="Arial"/>
        <w:sz w:val="16"/>
        <w:szCs w:val="16"/>
      </w:rPr>
      <w:t>Horaires d’ouverture : Du Lundi au Jeudi : de 8h30 à 11h45 et de 13h30 à 17h30 Ven</w:t>
    </w:r>
    <w:r w:rsidR="00ED1237">
      <w:rPr>
        <w:rFonts w:ascii="Arial" w:hAnsi="Arial" w:cs="Arial"/>
        <w:sz w:val="16"/>
        <w:szCs w:val="16"/>
      </w:rPr>
      <w:t>dredi et Samedi de 8h30 à 11h45</w:t>
    </w:r>
  </w:p>
  <w:p w:rsidR="00ED1237" w:rsidRPr="00ED1237" w:rsidRDefault="00ED1237" w:rsidP="00ED1237">
    <w:pPr>
      <w:pStyle w:val="En-tte"/>
      <w:pBdr>
        <w:bottom w:val="single" w:sz="4" w:space="1" w:color="auto"/>
      </w:pBdr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8.8pt;height:116.4pt" o:bullet="t" filled="t">
        <v:fill opacity="0"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5E2280"/>
    <w:rsid w:val="000304DA"/>
    <w:rsid w:val="000F507B"/>
    <w:rsid w:val="0017295E"/>
    <w:rsid w:val="00173662"/>
    <w:rsid w:val="001A14B4"/>
    <w:rsid w:val="001D1643"/>
    <w:rsid w:val="00231891"/>
    <w:rsid w:val="00283AE4"/>
    <w:rsid w:val="002D14CF"/>
    <w:rsid w:val="003E3952"/>
    <w:rsid w:val="004D7CE3"/>
    <w:rsid w:val="0052777E"/>
    <w:rsid w:val="0059078C"/>
    <w:rsid w:val="00590ABD"/>
    <w:rsid w:val="00594FF5"/>
    <w:rsid w:val="005B2601"/>
    <w:rsid w:val="005E2280"/>
    <w:rsid w:val="00643555"/>
    <w:rsid w:val="00690A4D"/>
    <w:rsid w:val="006A499D"/>
    <w:rsid w:val="0073561D"/>
    <w:rsid w:val="00774076"/>
    <w:rsid w:val="00797CE5"/>
    <w:rsid w:val="007A4C8D"/>
    <w:rsid w:val="007D521B"/>
    <w:rsid w:val="00854F5C"/>
    <w:rsid w:val="00880D70"/>
    <w:rsid w:val="008E01FD"/>
    <w:rsid w:val="00911926"/>
    <w:rsid w:val="00964E84"/>
    <w:rsid w:val="009A5E8A"/>
    <w:rsid w:val="00A019C1"/>
    <w:rsid w:val="00A35330"/>
    <w:rsid w:val="00A513D6"/>
    <w:rsid w:val="00A53D3D"/>
    <w:rsid w:val="00A81851"/>
    <w:rsid w:val="00A8672B"/>
    <w:rsid w:val="00B9204E"/>
    <w:rsid w:val="00C20401"/>
    <w:rsid w:val="00C43567"/>
    <w:rsid w:val="00C54499"/>
    <w:rsid w:val="00C617CF"/>
    <w:rsid w:val="00C62777"/>
    <w:rsid w:val="00C77541"/>
    <w:rsid w:val="00CD6A3D"/>
    <w:rsid w:val="00CE6304"/>
    <w:rsid w:val="00D66A1A"/>
    <w:rsid w:val="00D72A72"/>
    <w:rsid w:val="00D82586"/>
    <w:rsid w:val="00DA6D20"/>
    <w:rsid w:val="00E90F7F"/>
    <w:rsid w:val="00ED1237"/>
    <w:rsid w:val="00EF18CA"/>
    <w:rsid w:val="00F72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84"/>
    <w:pPr>
      <w:suppressAutoHyphens/>
      <w:spacing w:line="276" w:lineRule="auto"/>
    </w:pPr>
    <w:rPr>
      <w:rFonts w:ascii="Verdana" w:hAnsi="Verdana"/>
      <w:szCs w:val="22"/>
      <w:lang w:eastAsia="ar-SA"/>
    </w:rPr>
  </w:style>
  <w:style w:type="paragraph" w:styleId="Titre1">
    <w:name w:val="heading 1"/>
    <w:basedOn w:val="Normal"/>
    <w:next w:val="Corpsdetexte"/>
    <w:qFormat/>
    <w:rsid w:val="00D82586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82586"/>
    <w:rPr>
      <w:rFonts w:ascii="Symbol" w:hAnsi="Symbol"/>
    </w:rPr>
  </w:style>
  <w:style w:type="character" w:customStyle="1" w:styleId="WW8Num2z1">
    <w:name w:val="WW8Num2z1"/>
    <w:rsid w:val="00D82586"/>
    <w:rPr>
      <w:rFonts w:ascii="Courier New" w:hAnsi="Courier New"/>
    </w:rPr>
  </w:style>
  <w:style w:type="character" w:customStyle="1" w:styleId="WW8Num2z2">
    <w:name w:val="WW8Num2z2"/>
    <w:rsid w:val="00D82586"/>
    <w:rPr>
      <w:rFonts w:ascii="Wingdings" w:hAnsi="Wingdings"/>
    </w:rPr>
  </w:style>
  <w:style w:type="character" w:customStyle="1" w:styleId="WW8Num3z0">
    <w:name w:val="WW8Num3z0"/>
    <w:rsid w:val="00D82586"/>
    <w:rPr>
      <w:rFonts w:ascii="Symbol" w:eastAsia="Times New Roman" w:hAnsi="Symbol" w:cs="Arial"/>
    </w:rPr>
  </w:style>
  <w:style w:type="character" w:customStyle="1" w:styleId="WW8Num3z1">
    <w:name w:val="WW8Num3z1"/>
    <w:rsid w:val="00D82586"/>
    <w:rPr>
      <w:rFonts w:ascii="Courier New" w:hAnsi="Courier New" w:cs="Courier New"/>
    </w:rPr>
  </w:style>
  <w:style w:type="character" w:customStyle="1" w:styleId="WW8Num3z2">
    <w:name w:val="WW8Num3z2"/>
    <w:rsid w:val="00D82586"/>
    <w:rPr>
      <w:rFonts w:ascii="Wingdings" w:hAnsi="Wingdings"/>
    </w:rPr>
  </w:style>
  <w:style w:type="character" w:customStyle="1" w:styleId="WW8Num3z3">
    <w:name w:val="WW8Num3z3"/>
    <w:rsid w:val="00D82586"/>
    <w:rPr>
      <w:rFonts w:ascii="Symbol" w:hAnsi="Symbol"/>
    </w:rPr>
  </w:style>
  <w:style w:type="character" w:customStyle="1" w:styleId="WW8Num4z0">
    <w:name w:val="WW8Num4z0"/>
    <w:rsid w:val="00D82586"/>
    <w:rPr>
      <w:rFonts w:ascii="Symbol" w:hAnsi="Symbol"/>
      <w:color w:val="auto"/>
    </w:rPr>
  </w:style>
  <w:style w:type="character" w:customStyle="1" w:styleId="WW8Num4z1">
    <w:name w:val="WW8Num4z1"/>
    <w:rsid w:val="00D82586"/>
    <w:rPr>
      <w:rFonts w:ascii="Courier New" w:hAnsi="Courier New" w:cs="Courier New"/>
    </w:rPr>
  </w:style>
  <w:style w:type="character" w:customStyle="1" w:styleId="WW8Num4z2">
    <w:name w:val="WW8Num4z2"/>
    <w:rsid w:val="00D82586"/>
    <w:rPr>
      <w:rFonts w:ascii="Wingdings" w:hAnsi="Wingdings"/>
    </w:rPr>
  </w:style>
  <w:style w:type="character" w:customStyle="1" w:styleId="WW8Num4z3">
    <w:name w:val="WW8Num4z3"/>
    <w:rsid w:val="00D82586"/>
    <w:rPr>
      <w:rFonts w:ascii="Symbol" w:hAnsi="Symbol"/>
    </w:rPr>
  </w:style>
  <w:style w:type="character" w:customStyle="1" w:styleId="Policepardfaut1">
    <w:name w:val="Police par défaut1"/>
    <w:rsid w:val="00D82586"/>
  </w:style>
  <w:style w:type="character" w:customStyle="1" w:styleId="RetraitcorpsdetexteCar">
    <w:name w:val="Retrait corps de texte Car"/>
    <w:basedOn w:val="Policepardfaut1"/>
    <w:rsid w:val="00D82586"/>
    <w:rPr>
      <w:rFonts w:ascii="Tahoma" w:hAnsi="Tahoma" w:cs="Tahoma"/>
      <w:bCs/>
      <w:kern w:val="1"/>
    </w:rPr>
  </w:style>
  <w:style w:type="paragraph" w:customStyle="1" w:styleId="Titre10">
    <w:name w:val="Titre1"/>
    <w:basedOn w:val="Normal"/>
    <w:next w:val="Corpsdetexte"/>
    <w:rsid w:val="00D8258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D82586"/>
    <w:pPr>
      <w:spacing w:after="120"/>
    </w:pPr>
  </w:style>
  <w:style w:type="paragraph" w:styleId="Liste">
    <w:name w:val="List"/>
    <w:basedOn w:val="Corpsdetexte"/>
    <w:semiHidden/>
    <w:rsid w:val="00D82586"/>
    <w:rPr>
      <w:rFonts w:cs="Tahoma"/>
    </w:rPr>
  </w:style>
  <w:style w:type="paragraph" w:customStyle="1" w:styleId="Lgende1">
    <w:name w:val="Légende1"/>
    <w:basedOn w:val="Normal"/>
    <w:rsid w:val="00D82586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82586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D825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82586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1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31891"/>
    <w:rPr>
      <w:sz w:val="24"/>
      <w:szCs w:val="24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204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204E"/>
    <w:rPr>
      <w:rFonts w:ascii="Tahoma" w:hAnsi="Tahoma" w:cs="Tahoma"/>
      <w:sz w:val="16"/>
      <w:szCs w:val="1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5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567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019C1"/>
    <w:pPr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238">
          <w:marLeft w:val="0"/>
          <w:marRight w:val="0"/>
          <w:marTop w:val="0"/>
          <w:marBottom w:val="0"/>
          <w:divBdr>
            <w:top w:val="single" w:sz="12" w:space="4" w:color="759DBD"/>
            <w:left w:val="single" w:sz="12" w:space="4" w:color="759DBD"/>
            <w:bottom w:val="single" w:sz="12" w:space="4" w:color="759DBD"/>
            <w:right w:val="single" w:sz="12" w:space="4" w:color="759DBD"/>
          </w:divBdr>
          <w:divsChild>
            <w:div w:id="1915554054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google.fr/imgres?q=signature+chirac&amp;hl=fr&amp;gbv=2&amp;biw=1440&amp;bih=815&amp;tbm=isch&amp;tbnid=0IfNmQLbF9cJEM:&amp;imgrefurl=http://commons.wikimedia.org/wiki/File:Jacques_Chirac_Signature.svg?uselang=fr&amp;docid=PRu8CrxtT-RzmM&amp;imgurl=http://upload.wikimedia.org/wikipedia/commons/thumb/d/da/Jacques_Chirac_Signature.svg/570px-Jacques_Chirac_Signature.svg.png&amp;w=570&amp;h=462&amp;ei=RFaET6elPMi1hAfYl7SrCA&amp;zoom=1&amp;iact=hc&amp;vpx=178&amp;vpy=180&amp;dur=191&amp;hovh=202&amp;hovw=249&amp;tx=133&amp;ty=88&amp;sig=103064212637613543366&amp;page=1&amp;tbnh=136&amp;tbnw=168&amp;start=0&amp;ndsp=27&amp;ved=1t:429,r:0,s:0,i:9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maarch_entreprise\modules\templates\templates\styles\office\lettre_accompagnement_sign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BD762-890A-45F9-BB97-EA9C3BCE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75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</dc:creator>
  <cp:lastModifiedBy>Cyril Vazquez</cp:lastModifiedBy>
  <cp:revision>9</cp:revision>
  <cp:lastPrinted>2011-09-27T10:15:00Z</cp:lastPrinted>
  <dcterms:created xsi:type="dcterms:W3CDTF">2012-04-10T14:39:00Z</dcterms:created>
  <dcterms:modified xsi:type="dcterms:W3CDTF">2012-05-14T15:46:00Z</dcterms:modified>
</cp:coreProperties>
</file>